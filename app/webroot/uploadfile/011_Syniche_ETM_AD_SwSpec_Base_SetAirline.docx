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E1B0A786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ascii="Verdana" w:hAnsi="Verdana" w:cs="Times New Roman" w:hint="default"/>
      </w:rPr>
    </w:lvl>
  </w:abstractNum>
  <w:abstractNum w:abstractNumId="1">
    <w:nsid w:val="FFFFFF7F"/>
    <w:multiLevelType w:val="singleLevel"/>
    <w:tmpl w:val="87261CF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2">
    <w:nsid w:val="FFFFFF82"/>
    <w:multiLevelType w:val="singleLevel"/>
    <w:tmpl w:val="CD8895A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EF88FE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4">
    <w:nsid w:val="0820684A"/>
    <w:multiLevelType w:val="hybridMultilevel"/>
    <w:tmpl w:val="9C061958"/>
    <w:lvl w:ilvl="0" w:tplc="0B4A52BE">
      <w:start w:val="1"/>
      <w:numFmt w:val="decimal"/>
      <w:lvlText w:val="%1."/>
      <w:lvlJc w:val="left"/>
      <w:pPr>
        <w:ind w:left="66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8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  <w:rPr>
        <w:rFonts w:cs="Times New Roman"/>
      </w:rPr>
    </w:lvl>
  </w:abstractNum>
  <w:abstractNum w:abstractNumId="5">
    <w:nsid w:val="0FBA74E0"/>
    <w:multiLevelType w:val="hybridMultilevel"/>
    <w:tmpl w:val="243438F2"/>
    <w:lvl w:ilvl="0" w:tplc="0B4A52BE">
      <w:start w:val="1"/>
      <w:numFmt w:val="decimal"/>
      <w:lvlText w:val="%1."/>
      <w:lvlJc w:val="left"/>
      <w:pPr>
        <w:ind w:left="66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8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  <w:rPr>
        <w:rFonts w:cs="Times New Roman"/>
      </w:rPr>
    </w:lvl>
  </w:abstractNum>
  <w:abstractNum w:abstractNumId="6">
    <w:nsid w:val="149677A8"/>
    <w:multiLevelType w:val="hybridMultilevel"/>
    <w:tmpl w:val="BD226AF2"/>
    <w:lvl w:ilvl="0" w:tplc="0B4A52BE">
      <w:start w:val="1"/>
      <w:numFmt w:val="decimal"/>
      <w:lvlText w:val="%1."/>
      <w:lvlJc w:val="left"/>
      <w:pPr>
        <w:ind w:left="66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8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  <w:rPr>
        <w:rFonts w:cs="Times New Roman"/>
      </w:rPr>
    </w:lvl>
  </w:abstractNum>
  <w:abstractNum w:abstractNumId="7">
    <w:nsid w:val="5D787BAB"/>
    <w:multiLevelType w:val="multilevel"/>
    <w:tmpl w:val="F5AEB23C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>
    <w:nsid w:val="6B491CF2"/>
    <w:multiLevelType w:val="hybridMultilevel"/>
    <w:tmpl w:val="50984F20"/>
    <w:lvl w:ilvl="0" w:tplc="1042F8C2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033872"/>
    <w:multiLevelType w:val="hybridMultilevel"/>
    <w:tmpl w:val="519EA8C6"/>
    <w:lvl w:ilvl="0" w:tplc="0B4A52BE">
      <w:start w:val="1"/>
      <w:numFmt w:val="decimal"/>
      <w:lvlText w:val="%1."/>
      <w:lvlJc w:val="left"/>
      <w:pPr>
        <w:ind w:left="66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8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  <w:rPr>
        <w:rFonts w:cs="Times New Roman"/>
      </w:rPr>
    </w:lvl>
  </w:abstractNum>
  <w:abstractNum w:abstractNumId="10">
    <w:nsid w:val="753C453B"/>
    <w:multiLevelType w:val="hybridMultilevel"/>
    <w:tmpl w:val="5B0C4694"/>
    <w:lvl w:ilvl="0" w:tplc="D4A0846E">
      <w:start w:val="1"/>
      <w:numFmt w:val="decimal"/>
      <w:pStyle w:val="ListNumber1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7"/>
  </w:num>
  <w:num w:numId="15">
    <w:abstractNumId w:val="4"/>
  </w:num>
  <w:num w:numId="16">
    <w:abstractNumId w:val="5"/>
  </w:num>
  <w:num w:numId="17">
    <w:abstractNumId w:val="9"/>
  </w:num>
  <w:num w:numId="18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oNotTrackMoves/>
  <w:defaultTabStop w:val="360"/>
  <w:doNotHyphenateCaps/>
  <w:drawingGridHorizontalSpacing w:val="100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291A"/>
    <w:rsid w:val="00002F09"/>
    <w:rsid w:val="000054CB"/>
    <w:rsid w:val="00005C3A"/>
    <w:rsid w:val="000156B4"/>
    <w:rsid w:val="00040D72"/>
    <w:rsid w:val="00044DB0"/>
    <w:rsid w:val="00064493"/>
    <w:rsid w:val="000651B2"/>
    <w:rsid w:val="00077FB6"/>
    <w:rsid w:val="000A528A"/>
    <w:rsid w:val="000B2636"/>
    <w:rsid w:val="000B2A94"/>
    <w:rsid w:val="000B64AE"/>
    <w:rsid w:val="000C1972"/>
    <w:rsid w:val="000D44A2"/>
    <w:rsid w:val="000F2268"/>
    <w:rsid w:val="00102E33"/>
    <w:rsid w:val="00106B62"/>
    <w:rsid w:val="001110DA"/>
    <w:rsid w:val="00112E6D"/>
    <w:rsid w:val="00116B80"/>
    <w:rsid w:val="00136B68"/>
    <w:rsid w:val="0016117A"/>
    <w:rsid w:val="00163822"/>
    <w:rsid w:val="00170658"/>
    <w:rsid w:val="00182831"/>
    <w:rsid w:val="0019316B"/>
    <w:rsid w:val="00196815"/>
    <w:rsid w:val="001A0A1F"/>
    <w:rsid w:val="001C04F7"/>
    <w:rsid w:val="001D52A3"/>
    <w:rsid w:val="001E2906"/>
    <w:rsid w:val="001F2154"/>
    <w:rsid w:val="001F337D"/>
    <w:rsid w:val="0020225F"/>
    <w:rsid w:val="00203B3D"/>
    <w:rsid w:val="00207AE7"/>
    <w:rsid w:val="00214359"/>
    <w:rsid w:val="00231841"/>
    <w:rsid w:val="0023746D"/>
    <w:rsid w:val="002404FB"/>
    <w:rsid w:val="0025150F"/>
    <w:rsid w:val="0028388A"/>
    <w:rsid w:val="002842F6"/>
    <w:rsid w:val="00285E60"/>
    <w:rsid w:val="00290D9A"/>
    <w:rsid w:val="002A37D8"/>
    <w:rsid w:val="002B6E46"/>
    <w:rsid w:val="002B6F87"/>
    <w:rsid w:val="002C0C03"/>
    <w:rsid w:val="002C2B28"/>
    <w:rsid w:val="002C392B"/>
    <w:rsid w:val="002D5E89"/>
    <w:rsid w:val="002D6D3C"/>
    <w:rsid w:val="002E0199"/>
    <w:rsid w:val="002E042D"/>
    <w:rsid w:val="002F1A2B"/>
    <w:rsid w:val="00332672"/>
    <w:rsid w:val="00337CEA"/>
    <w:rsid w:val="0034389E"/>
    <w:rsid w:val="00343B33"/>
    <w:rsid w:val="00360BC6"/>
    <w:rsid w:val="00374CB6"/>
    <w:rsid w:val="00395AE9"/>
    <w:rsid w:val="003A634E"/>
    <w:rsid w:val="003B077C"/>
    <w:rsid w:val="003B1015"/>
    <w:rsid w:val="003C4639"/>
    <w:rsid w:val="003C75BA"/>
    <w:rsid w:val="003C79FA"/>
    <w:rsid w:val="003D59A3"/>
    <w:rsid w:val="003F454A"/>
    <w:rsid w:val="003F6A47"/>
    <w:rsid w:val="00404A11"/>
    <w:rsid w:val="0041526D"/>
    <w:rsid w:val="00420A8F"/>
    <w:rsid w:val="004307A2"/>
    <w:rsid w:val="00442CB5"/>
    <w:rsid w:val="0044301B"/>
    <w:rsid w:val="00452965"/>
    <w:rsid w:val="00456035"/>
    <w:rsid w:val="00463810"/>
    <w:rsid w:val="00473BE5"/>
    <w:rsid w:val="0047565A"/>
    <w:rsid w:val="00484746"/>
    <w:rsid w:val="00485D5B"/>
    <w:rsid w:val="004A5694"/>
    <w:rsid w:val="004D008A"/>
    <w:rsid w:val="004D6319"/>
    <w:rsid w:val="004D7FC4"/>
    <w:rsid w:val="004F2FC7"/>
    <w:rsid w:val="004F5BD7"/>
    <w:rsid w:val="00521343"/>
    <w:rsid w:val="00522BE9"/>
    <w:rsid w:val="0053115E"/>
    <w:rsid w:val="00531740"/>
    <w:rsid w:val="00543D45"/>
    <w:rsid w:val="00551E7F"/>
    <w:rsid w:val="00553DB5"/>
    <w:rsid w:val="005644E6"/>
    <w:rsid w:val="005851CD"/>
    <w:rsid w:val="0059145C"/>
    <w:rsid w:val="0059281E"/>
    <w:rsid w:val="005B0510"/>
    <w:rsid w:val="00602172"/>
    <w:rsid w:val="00606739"/>
    <w:rsid w:val="006164DC"/>
    <w:rsid w:val="00633747"/>
    <w:rsid w:val="00646526"/>
    <w:rsid w:val="006536FF"/>
    <w:rsid w:val="006552B2"/>
    <w:rsid w:val="0066291A"/>
    <w:rsid w:val="006630D9"/>
    <w:rsid w:val="0067217E"/>
    <w:rsid w:val="0067549B"/>
    <w:rsid w:val="00683B70"/>
    <w:rsid w:val="00684ACD"/>
    <w:rsid w:val="0069584C"/>
    <w:rsid w:val="006E1B11"/>
    <w:rsid w:val="00712CA1"/>
    <w:rsid w:val="007147E7"/>
    <w:rsid w:val="0071669E"/>
    <w:rsid w:val="00724B0A"/>
    <w:rsid w:val="007300FD"/>
    <w:rsid w:val="00731AC3"/>
    <w:rsid w:val="0074171C"/>
    <w:rsid w:val="00772972"/>
    <w:rsid w:val="00773410"/>
    <w:rsid w:val="00782422"/>
    <w:rsid w:val="00782E82"/>
    <w:rsid w:val="00790269"/>
    <w:rsid w:val="00792A00"/>
    <w:rsid w:val="007A088F"/>
    <w:rsid w:val="007B5BF3"/>
    <w:rsid w:val="007C40D3"/>
    <w:rsid w:val="007E2371"/>
    <w:rsid w:val="007F2D1F"/>
    <w:rsid w:val="007F49BD"/>
    <w:rsid w:val="008107B0"/>
    <w:rsid w:val="00816A53"/>
    <w:rsid w:val="00822946"/>
    <w:rsid w:val="0082446D"/>
    <w:rsid w:val="0083667E"/>
    <w:rsid w:val="00841F09"/>
    <w:rsid w:val="00847AB0"/>
    <w:rsid w:val="00851A1F"/>
    <w:rsid w:val="00855600"/>
    <w:rsid w:val="00857B2B"/>
    <w:rsid w:val="00863896"/>
    <w:rsid w:val="00873765"/>
    <w:rsid w:val="00880F8E"/>
    <w:rsid w:val="00883950"/>
    <w:rsid w:val="008929EE"/>
    <w:rsid w:val="008A3E8C"/>
    <w:rsid w:val="008A7CDF"/>
    <w:rsid w:val="008B59AD"/>
    <w:rsid w:val="008E14EA"/>
    <w:rsid w:val="008E219E"/>
    <w:rsid w:val="008E656D"/>
    <w:rsid w:val="00900670"/>
    <w:rsid w:val="009010AA"/>
    <w:rsid w:val="00904A52"/>
    <w:rsid w:val="00904D31"/>
    <w:rsid w:val="00910EF8"/>
    <w:rsid w:val="009132AE"/>
    <w:rsid w:val="00923C52"/>
    <w:rsid w:val="0093084C"/>
    <w:rsid w:val="0095062F"/>
    <w:rsid w:val="009547B7"/>
    <w:rsid w:val="00976240"/>
    <w:rsid w:val="0098347A"/>
    <w:rsid w:val="009909A3"/>
    <w:rsid w:val="0099413B"/>
    <w:rsid w:val="009A40CD"/>
    <w:rsid w:val="009B1CBD"/>
    <w:rsid w:val="009B300B"/>
    <w:rsid w:val="009E481A"/>
    <w:rsid w:val="009E595A"/>
    <w:rsid w:val="009F3DC7"/>
    <w:rsid w:val="009F737D"/>
    <w:rsid w:val="00A024E1"/>
    <w:rsid w:val="00A178D4"/>
    <w:rsid w:val="00A27A8A"/>
    <w:rsid w:val="00A3195B"/>
    <w:rsid w:val="00A42E59"/>
    <w:rsid w:val="00A43245"/>
    <w:rsid w:val="00A61B91"/>
    <w:rsid w:val="00A70A58"/>
    <w:rsid w:val="00A713F0"/>
    <w:rsid w:val="00A8178E"/>
    <w:rsid w:val="00A93E2D"/>
    <w:rsid w:val="00AC7A10"/>
    <w:rsid w:val="00AE4625"/>
    <w:rsid w:val="00AF3676"/>
    <w:rsid w:val="00AF7923"/>
    <w:rsid w:val="00B06228"/>
    <w:rsid w:val="00B16712"/>
    <w:rsid w:val="00B17DDC"/>
    <w:rsid w:val="00B25247"/>
    <w:rsid w:val="00B327E5"/>
    <w:rsid w:val="00B3540B"/>
    <w:rsid w:val="00B7322C"/>
    <w:rsid w:val="00B74DE0"/>
    <w:rsid w:val="00B8319A"/>
    <w:rsid w:val="00B83628"/>
    <w:rsid w:val="00BE0892"/>
    <w:rsid w:val="00BE1C2B"/>
    <w:rsid w:val="00BF17CF"/>
    <w:rsid w:val="00BF54F5"/>
    <w:rsid w:val="00C1099D"/>
    <w:rsid w:val="00C124FD"/>
    <w:rsid w:val="00C21D08"/>
    <w:rsid w:val="00C22A84"/>
    <w:rsid w:val="00C45D04"/>
    <w:rsid w:val="00C66802"/>
    <w:rsid w:val="00C717A6"/>
    <w:rsid w:val="00C721D6"/>
    <w:rsid w:val="00C84445"/>
    <w:rsid w:val="00C942F0"/>
    <w:rsid w:val="00C955FB"/>
    <w:rsid w:val="00CB44A2"/>
    <w:rsid w:val="00CB63AE"/>
    <w:rsid w:val="00CC14FF"/>
    <w:rsid w:val="00CC4A49"/>
    <w:rsid w:val="00CD499C"/>
    <w:rsid w:val="00D0150B"/>
    <w:rsid w:val="00D0609F"/>
    <w:rsid w:val="00D11CE3"/>
    <w:rsid w:val="00D15C48"/>
    <w:rsid w:val="00D20375"/>
    <w:rsid w:val="00D20D8D"/>
    <w:rsid w:val="00D3401E"/>
    <w:rsid w:val="00D41152"/>
    <w:rsid w:val="00D45D98"/>
    <w:rsid w:val="00D50B23"/>
    <w:rsid w:val="00D62C77"/>
    <w:rsid w:val="00D72642"/>
    <w:rsid w:val="00D77794"/>
    <w:rsid w:val="00D87D57"/>
    <w:rsid w:val="00D904C6"/>
    <w:rsid w:val="00D951BC"/>
    <w:rsid w:val="00D95F39"/>
    <w:rsid w:val="00DF4696"/>
    <w:rsid w:val="00DF70C0"/>
    <w:rsid w:val="00E11D5E"/>
    <w:rsid w:val="00E17A08"/>
    <w:rsid w:val="00E20219"/>
    <w:rsid w:val="00E52B45"/>
    <w:rsid w:val="00E55B7F"/>
    <w:rsid w:val="00EB1F87"/>
    <w:rsid w:val="00EB474B"/>
    <w:rsid w:val="00ED1470"/>
    <w:rsid w:val="00ED2385"/>
    <w:rsid w:val="00EE336D"/>
    <w:rsid w:val="00F00B2D"/>
    <w:rsid w:val="00F13C17"/>
    <w:rsid w:val="00F14288"/>
    <w:rsid w:val="00F16D64"/>
    <w:rsid w:val="00F40278"/>
    <w:rsid w:val="00F4105A"/>
    <w:rsid w:val="00F41486"/>
    <w:rsid w:val="00F567DC"/>
    <w:rsid w:val="00F649FC"/>
    <w:rsid w:val="00F65DE8"/>
    <w:rsid w:val="00F66F02"/>
    <w:rsid w:val="00F70742"/>
    <w:rsid w:val="00F70B56"/>
    <w:rsid w:val="00F7721C"/>
    <w:rsid w:val="00F836C5"/>
    <w:rsid w:val="00F83E85"/>
    <w:rsid w:val="00F87173"/>
    <w:rsid w:val="00F91DF5"/>
    <w:rsid w:val="00FA50C5"/>
    <w:rsid w:val="00FA554E"/>
    <w:rsid w:val="00FA5F59"/>
    <w:rsid w:val="00FA766A"/>
    <w:rsid w:val="00FB34FD"/>
    <w:rsid w:val="00FC41D0"/>
    <w:rsid w:val="00FC7ECC"/>
    <w:rsid w:val="00FD28E2"/>
    <w:rsid w:val="00FD54E8"/>
    <w:rsid w:val="00FD72C0"/>
    <w:rsid w:val="00FE4024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C21D08"/>
    <w:pPr>
      <w:widowControl w:val="0"/>
      <w:spacing w:before="100" w:after="100"/>
    </w:pPr>
    <w:rPr>
      <w:rFonts w:ascii="Tahoma" w:hAnsi="Tahoma" w:cs="Tahoma"/>
      <w:color w:val="000000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5AE9"/>
    <w:pPr>
      <w:keepNext/>
      <w:tabs>
        <w:tab w:val="num" w:pos="432"/>
      </w:tabs>
      <w:spacing w:before="240" w:after="120"/>
      <w:ind w:left="432" w:hanging="432"/>
      <w:outlineLvl w:val="0"/>
    </w:pPr>
    <w:rPr>
      <w:b/>
      <w:bCs/>
      <w:color w:val="FF0000"/>
      <w:sz w:val="28"/>
      <w:szCs w:val="28"/>
    </w:rPr>
  </w:style>
  <w:style w:type="paragraph" w:styleId="Heading2">
    <w:name w:val="heading 2"/>
    <w:aliases w:val="Style Heading 2 + (Complex) 12 pt (Complex) Bold"/>
    <w:basedOn w:val="Normal"/>
    <w:next w:val="Normal"/>
    <w:link w:val="Heading2Char"/>
    <w:uiPriority w:val="99"/>
    <w:qFormat/>
    <w:rsid w:val="008E656D"/>
    <w:pPr>
      <w:keepNext/>
      <w:shd w:val="clear" w:color="auto" w:fill="C0C0C0"/>
      <w:tabs>
        <w:tab w:val="num" w:pos="576"/>
      </w:tabs>
      <w:spacing w:before="240" w:after="120"/>
      <w:ind w:left="576" w:hanging="57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20375"/>
    <w:pPr>
      <w:keepNext/>
      <w:tabs>
        <w:tab w:val="num" w:pos="720"/>
      </w:tabs>
      <w:spacing w:before="240" w:after="12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D20375"/>
    <w:pPr>
      <w:keepNext/>
      <w:spacing w:before="240" w:after="120"/>
      <w:ind w:left="862" w:hanging="862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E17A08"/>
    <w:pPr>
      <w:keepNext/>
      <w:ind w:left="720" w:hanging="720"/>
      <w:outlineLvl w:val="4"/>
    </w:pPr>
    <w:rPr>
      <w:b/>
      <w:i/>
    </w:rPr>
  </w:style>
  <w:style w:type="paragraph" w:styleId="Heading6">
    <w:name w:val="heading 6"/>
    <w:basedOn w:val="Normal"/>
    <w:next w:val="Normal"/>
    <w:link w:val="Heading6Char"/>
    <w:uiPriority w:val="99"/>
    <w:qFormat/>
    <w:rsid w:val="00E17A08"/>
    <w:pPr>
      <w:keepNext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E17A08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9"/>
    <w:qFormat/>
    <w:rsid w:val="00E17A08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uiPriority w:val="99"/>
    <w:qFormat/>
    <w:rsid w:val="00E17A08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Tahoma" w:hAnsi="Tahoma" w:cs="Tahoma"/>
      <w:b/>
      <w:bCs/>
      <w:color w:val="FF0000"/>
      <w:sz w:val="28"/>
      <w:lang w:bidi="ar-SA"/>
    </w:rPr>
  </w:style>
  <w:style w:type="character" w:customStyle="1" w:styleId="Heading2Char">
    <w:name w:val="Heading 2 Char"/>
    <w:aliases w:val="Style Heading 2 + (Complex) 12 pt (Complex) Bold Char"/>
    <w:link w:val="Heading2"/>
    <w:uiPriority w:val="99"/>
    <w:locked/>
    <w:rsid w:val="008E656D"/>
    <w:rPr>
      <w:rFonts w:ascii="Tahoma" w:hAnsi="Tahoma" w:cs="Tahoma"/>
      <w:b/>
      <w:bCs/>
      <w:color w:val="000000"/>
      <w:sz w:val="24"/>
      <w:szCs w:val="24"/>
      <w:shd w:val="clear" w:color="auto" w:fill="C0C0C0"/>
      <w:lang w:bidi="ar-SA"/>
    </w:rPr>
  </w:style>
  <w:style w:type="character" w:customStyle="1" w:styleId="Heading3Char">
    <w:name w:val="Heading 3 Char"/>
    <w:link w:val="Heading3"/>
    <w:uiPriority w:val="99"/>
    <w:locked/>
    <w:rPr>
      <w:rFonts w:ascii="Tahoma" w:hAnsi="Tahoma" w:cs="Tahoma"/>
      <w:b/>
      <w:color w:val="000000"/>
      <w:sz w:val="20"/>
      <w:szCs w:val="20"/>
      <w:lang w:bidi="ar-SA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 w:cs="Cordia New"/>
      <w:b/>
      <w:bCs/>
      <w:color w:val="000000"/>
      <w:sz w:val="28"/>
      <w:lang w:bidi="ar-SA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 w:cs="Cordia New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 w:cs="Cordia New"/>
      <w:b/>
      <w:bCs/>
      <w:color w:val="000000"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9"/>
    <w:semiHidden/>
    <w:locked/>
    <w:rPr>
      <w:rFonts w:ascii="Calibri" w:hAnsi="Calibri" w:cs="Cordia New"/>
      <w:color w:val="000000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9"/>
    <w:semiHidden/>
    <w:locked/>
    <w:rPr>
      <w:rFonts w:ascii="Calibri" w:hAnsi="Calibri" w:cs="Cordia New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9"/>
    <w:semiHidden/>
    <w:locked/>
    <w:rPr>
      <w:rFonts w:ascii="Cambria" w:hAnsi="Cambria" w:cs="Angsana New"/>
      <w:color w:val="000000"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semiHidden/>
    <w:rsid w:val="00E17A08"/>
  </w:style>
  <w:style w:type="character" w:customStyle="1" w:styleId="BodyTextChar">
    <w:name w:val="Body Text Char"/>
    <w:link w:val="BodyText"/>
    <w:uiPriority w:val="99"/>
    <w:semiHidden/>
    <w:locked/>
    <w:rPr>
      <w:rFonts w:ascii="Tahoma" w:hAnsi="Tahoma" w:cs="Tahoma"/>
      <w:color w:val="000000"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0B64AE"/>
    <w:pPr>
      <w:spacing w:before="0" w:after="300"/>
      <w:contextualSpacing/>
      <w:jc w:val="center"/>
    </w:pPr>
    <w:rPr>
      <w:b/>
      <w:bCs/>
      <w:spacing w:val="5"/>
      <w:kern w:val="28"/>
      <w:sz w:val="36"/>
      <w:szCs w:val="36"/>
    </w:rPr>
  </w:style>
  <w:style w:type="character" w:customStyle="1" w:styleId="TitleChar">
    <w:name w:val="Title Char"/>
    <w:link w:val="Title"/>
    <w:uiPriority w:val="99"/>
    <w:locked/>
    <w:rsid w:val="000B64AE"/>
    <w:rPr>
      <w:rFonts w:ascii="Tahoma" w:hAnsi="Tahoma" w:cs="Tahoma"/>
      <w:b/>
      <w:bCs/>
      <w:snapToGrid w:val="0"/>
      <w:color w:val="000000"/>
      <w:spacing w:val="5"/>
      <w:kern w:val="28"/>
      <w:sz w:val="36"/>
      <w:szCs w:val="36"/>
      <w:lang w:bidi="ar-SA"/>
    </w:rPr>
  </w:style>
  <w:style w:type="paragraph" w:customStyle="1" w:styleId="TOCheading">
    <w:name w:val="TOCheading"/>
    <w:basedOn w:val="Normal"/>
    <w:link w:val="TOCheadingChar"/>
    <w:uiPriority w:val="99"/>
    <w:rsid w:val="00790269"/>
    <w:pPr>
      <w:jc w:val="center"/>
    </w:pPr>
    <w:rPr>
      <w:color w:val="FF0000"/>
      <w:sz w:val="28"/>
      <w:szCs w:val="28"/>
    </w:rPr>
  </w:style>
  <w:style w:type="paragraph" w:styleId="TOC2">
    <w:name w:val="toc 2"/>
    <w:basedOn w:val="Normal"/>
    <w:next w:val="Normal"/>
    <w:uiPriority w:val="99"/>
    <w:rsid w:val="009E595A"/>
    <w:pPr>
      <w:tabs>
        <w:tab w:val="left" w:pos="864"/>
        <w:tab w:val="right" w:pos="8590"/>
      </w:tabs>
      <w:ind w:left="360"/>
    </w:pPr>
    <w:rPr>
      <w:noProof/>
      <w:color w:val="auto"/>
    </w:rPr>
  </w:style>
  <w:style w:type="character" w:customStyle="1" w:styleId="TOCheadingChar">
    <w:name w:val="TOCheading Char"/>
    <w:link w:val="TOCheading"/>
    <w:uiPriority w:val="99"/>
    <w:locked/>
    <w:rsid w:val="00790269"/>
    <w:rPr>
      <w:rFonts w:ascii="Tahoma" w:hAnsi="Tahoma" w:cs="Tahoma"/>
      <w:snapToGrid w:val="0"/>
      <w:color w:val="FF0000"/>
      <w:sz w:val="28"/>
      <w:szCs w:val="28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E17A08"/>
    <w:pPr>
      <w:pBdr>
        <w:top w:val="double" w:sz="2" w:space="0" w:color="000000"/>
      </w:pBdr>
      <w:spacing w:before="0" w:after="0"/>
      <w:jc w:val="center"/>
    </w:pPr>
    <w:rPr>
      <w:rFonts w:ascii="Arial" w:hAnsi="Arial" w:cs="Angsana New"/>
      <w:vanish/>
      <w:color w:val="auto"/>
      <w:sz w:val="16"/>
    </w:rPr>
  </w:style>
  <w:style w:type="character" w:customStyle="1" w:styleId="z-BottomofFormChar">
    <w:name w:val="z-Bottom of Form Char"/>
    <w:link w:val="z-BottomofForm"/>
    <w:uiPriority w:val="99"/>
    <w:semiHidden/>
    <w:locked/>
    <w:rPr>
      <w:rFonts w:ascii="Arial" w:hAnsi="Arial" w:cs="Arial"/>
      <w:vanish/>
      <w:color w:val="000000"/>
      <w:sz w:val="16"/>
      <w:szCs w:val="16"/>
      <w:lang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E17A08"/>
    <w:pPr>
      <w:pBdr>
        <w:bottom w:val="double" w:sz="2" w:space="0" w:color="000000"/>
      </w:pBdr>
      <w:spacing w:before="0" w:after="0"/>
      <w:jc w:val="center"/>
    </w:pPr>
    <w:rPr>
      <w:rFonts w:ascii="Arial" w:hAnsi="Arial" w:cs="Angsana New"/>
      <w:vanish/>
      <w:color w:val="auto"/>
      <w:sz w:val="16"/>
    </w:rPr>
  </w:style>
  <w:style w:type="character" w:customStyle="1" w:styleId="z-TopofFormChar">
    <w:name w:val="z-Top of Form Char"/>
    <w:link w:val="z-TopofForm"/>
    <w:uiPriority w:val="99"/>
    <w:semiHidden/>
    <w:locked/>
    <w:rPr>
      <w:rFonts w:ascii="Arial" w:hAnsi="Arial" w:cs="Arial"/>
      <w:vanish/>
      <w:color w:val="000000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rsid w:val="00790269"/>
    <w:pPr>
      <w:tabs>
        <w:tab w:val="center" w:pos="4320"/>
        <w:tab w:val="right" w:pos="8640"/>
      </w:tabs>
    </w:pPr>
    <w:rPr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790269"/>
    <w:rPr>
      <w:rFonts w:ascii="Tahoma" w:hAnsi="Tahoma" w:cs="Tahoma"/>
      <w:snapToGrid w:val="0"/>
      <w:color w:val="000000"/>
      <w:sz w:val="18"/>
      <w:szCs w:val="18"/>
      <w:lang w:bidi="ar-SA"/>
    </w:rPr>
  </w:style>
  <w:style w:type="paragraph" w:styleId="Footer">
    <w:name w:val="footer"/>
    <w:basedOn w:val="Normal"/>
    <w:link w:val="FooterChar"/>
    <w:uiPriority w:val="99"/>
    <w:rsid w:val="00790269"/>
    <w:pPr>
      <w:tabs>
        <w:tab w:val="center" w:pos="4320"/>
        <w:tab w:val="right" w:pos="8640"/>
      </w:tabs>
    </w:pPr>
    <w:rPr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790269"/>
    <w:rPr>
      <w:rFonts w:ascii="Tahoma" w:hAnsi="Tahoma" w:cs="Tahoma"/>
      <w:snapToGrid w:val="0"/>
      <w:color w:val="000000"/>
      <w:sz w:val="18"/>
      <w:szCs w:val="18"/>
      <w:lang w:bidi="ar-SA"/>
    </w:rPr>
  </w:style>
  <w:style w:type="paragraph" w:styleId="TableofFigures">
    <w:name w:val="table of figures"/>
    <w:basedOn w:val="Normal"/>
    <w:next w:val="Normal"/>
    <w:uiPriority w:val="99"/>
    <w:semiHidden/>
    <w:rsid w:val="00E17A08"/>
    <w:pPr>
      <w:ind w:left="400" w:hanging="400"/>
    </w:pPr>
  </w:style>
  <w:style w:type="paragraph" w:styleId="TOC1">
    <w:name w:val="toc 1"/>
    <w:basedOn w:val="Normal"/>
    <w:next w:val="Normal"/>
    <w:autoRedefine/>
    <w:uiPriority w:val="99"/>
    <w:rsid w:val="009E595A"/>
    <w:pPr>
      <w:tabs>
        <w:tab w:val="left" w:pos="360"/>
        <w:tab w:val="right" w:pos="8590"/>
      </w:tabs>
    </w:pPr>
    <w:rPr>
      <w:b/>
      <w:bCs/>
      <w:noProof/>
    </w:rPr>
  </w:style>
  <w:style w:type="character" w:styleId="Hyperlink">
    <w:name w:val="Hyperlink"/>
    <w:uiPriority w:val="99"/>
    <w:rsid w:val="00395AE9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uiPriority w:val="99"/>
    <w:rsid w:val="009E595A"/>
    <w:pPr>
      <w:tabs>
        <w:tab w:val="left" w:pos="1440"/>
        <w:tab w:val="right" w:pos="8590"/>
      </w:tabs>
      <w:ind w:left="720"/>
    </w:pPr>
    <w:rPr>
      <w:i/>
      <w:iCs/>
      <w:noProof/>
      <w:color w:val="auto"/>
    </w:rPr>
  </w:style>
  <w:style w:type="paragraph" w:customStyle="1" w:styleId="Tableheading">
    <w:name w:val="Tableheading"/>
    <w:basedOn w:val="Normal"/>
    <w:uiPriority w:val="99"/>
    <w:rsid w:val="00E17A08"/>
    <w:rPr>
      <w:b/>
      <w:bCs/>
    </w:rPr>
  </w:style>
  <w:style w:type="paragraph" w:customStyle="1" w:styleId="Tablecontent">
    <w:name w:val="Tablecontent"/>
    <w:basedOn w:val="Normal"/>
    <w:link w:val="TablecontentChar"/>
    <w:uiPriority w:val="99"/>
    <w:rsid w:val="00C21D08"/>
  </w:style>
  <w:style w:type="paragraph" w:styleId="ListBullet2">
    <w:name w:val="List Bullet 2"/>
    <w:basedOn w:val="Normal"/>
    <w:autoRedefine/>
    <w:uiPriority w:val="99"/>
    <w:rsid w:val="00E17A08"/>
    <w:pPr>
      <w:tabs>
        <w:tab w:val="num" w:pos="720"/>
      </w:tabs>
      <w:spacing w:before="60" w:after="60"/>
      <w:ind w:left="720" w:hanging="360"/>
    </w:pPr>
  </w:style>
  <w:style w:type="paragraph" w:styleId="ListNumber2">
    <w:name w:val="List Number 2"/>
    <w:basedOn w:val="Normal"/>
    <w:autoRedefine/>
    <w:uiPriority w:val="99"/>
    <w:semiHidden/>
    <w:rsid w:val="00E17A08"/>
    <w:pPr>
      <w:tabs>
        <w:tab w:val="num" w:pos="0"/>
      </w:tabs>
      <w:spacing w:before="60" w:after="60"/>
      <w:ind w:left="720" w:hanging="360"/>
    </w:pPr>
  </w:style>
  <w:style w:type="paragraph" w:styleId="ListNumber3">
    <w:name w:val="List Number 3"/>
    <w:basedOn w:val="Normal"/>
    <w:autoRedefine/>
    <w:uiPriority w:val="99"/>
    <w:semiHidden/>
    <w:rsid w:val="00E17A08"/>
    <w:pPr>
      <w:tabs>
        <w:tab w:val="num" w:pos="1080"/>
      </w:tabs>
      <w:spacing w:before="60" w:after="60"/>
      <w:ind w:left="1080" w:hanging="360"/>
    </w:pPr>
  </w:style>
  <w:style w:type="paragraph" w:customStyle="1" w:styleId="ListNumber1">
    <w:name w:val="List Number 1"/>
    <w:basedOn w:val="Normal"/>
    <w:autoRedefine/>
    <w:uiPriority w:val="99"/>
    <w:rsid w:val="00E17A08"/>
    <w:pPr>
      <w:numPr>
        <w:numId w:val="11"/>
      </w:numPr>
      <w:tabs>
        <w:tab w:val="clear" w:pos="1800"/>
        <w:tab w:val="left" w:pos="360"/>
      </w:tabs>
      <w:spacing w:before="60" w:after="60"/>
      <w:ind w:left="360"/>
    </w:pPr>
    <w:rPr>
      <w:bCs/>
    </w:rPr>
  </w:style>
  <w:style w:type="paragraph" w:styleId="ListBullet3">
    <w:name w:val="List Bullet 3"/>
    <w:basedOn w:val="Normal"/>
    <w:autoRedefine/>
    <w:uiPriority w:val="99"/>
    <w:semiHidden/>
    <w:rsid w:val="00E17A08"/>
    <w:pPr>
      <w:tabs>
        <w:tab w:val="num" w:pos="1080"/>
      </w:tabs>
      <w:spacing w:before="60" w:after="60"/>
      <w:ind w:left="1080" w:hanging="360"/>
    </w:pPr>
  </w:style>
  <w:style w:type="paragraph" w:customStyle="1" w:styleId="ListBullet1">
    <w:name w:val="List Bullet 1"/>
    <w:basedOn w:val="Normal"/>
    <w:autoRedefine/>
    <w:uiPriority w:val="99"/>
    <w:rsid w:val="00E17A08"/>
    <w:pPr>
      <w:numPr>
        <w:numId w:val="12"/>
      </w:numPr>
      <w:tabs>
        <w:tab w:val="left" w:pos="360"/>
      </w:tabs>
      <w:spacing w:before="60" w:after="60"/>
      <w:ind w:left="360"/>
    </w:pPr>
    <w:rPr>
      <w:bCs/>
    </w:rPr>
  </w:style>
  <w:style w:type="paragraph" w:styleId="TOC4">
    <w:name w:val="toc 4"/>
    <w:basedOn w:val="Normal"/>
    <w:next w:val="Normal"/>
    <w:autoRedefine/>
    <w:uiPriority w:val="99"/>
    <w:rsid w:val="009E595A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9E595A"/>
    <w:pPr>
      <w:ind w:left="800"/>
    </w:pPr>
  </w:style>
  <w:style w:type="paragraph" w:styleId="TOC6">
    <w:name w:val="toc 6"/>
    <w:basedOn w:val="Normal"/>
    <w:next w:val="Normal"/>
    <w:autoRedefine/>
    <w:uiPriority w:val="99"/>
    <w:rsid w:val="009E595A"/>
    <w:pPr>
      <w:ind w:left="1000"/>
    </w:pPr>
  </w:style>
  <w:style w:type="paragraph" w:styleId="TOC7">
    <w:name w:val="toc 7"/>
    <w:basedOn w:val="Normal"/>
    <w:next w:val="Normal"/>
    <w:autoRedefine/>
    <w:uiPriority w:val="99"/>
    <w:rsid w:val="009E595A"/>
    <w:pPr>
      <w:ind w:left="1200"/>
    </w:pPr>
  </w:style>
  <w:style w:type="paragraph" w:styleId="TOC8">
    <w:name w:val="toc 8"/>
    <w:basedOn w:val="Normal"/>
    <w:next w:val="Normal"/>
    <w:autoRedefine/>
    <w:uiPriority w:val="99"/>
    <w:rsid w:val="009E595A"/>
    <w:pPr>
      <w:ind w:left="1400"/>
    </w:pPr>
  </w:style>
  <w:style w:type="paragraph" w:styleId="TOC9">
    <w:name w:val="toc 9"/>
    <w:basedOn w:val="Normal"/>
    <w:next w:val="Normal"/>
    <w:autoRedefine/>
    <w:uiPriority w:val="99"/>
    <w:rsid w:val="009E595A"/>
    <w:pPr>
      <w:ind w:left="1600"/>
    </w:pPr>
  </w:style>
  <w:style w:type="character" w:styleId="FollowedHyperlink">
    <w:name w:val="FollowedHyperlink"/>
    <w:uiPriority w:val="99"/>
    <w:semiHidden/>
    <w:rsid w:val="00E17A08"/>
    <w:rPr>
      <w:rFonts w:cs="Times New Roman"/>
      <w:color w:val="800080"/>
      <w:u w:val="single"/>
    </w:rPr>
  </w:style>
  <w:style w:type="character" w:styleId="PageNumber">
    <w:name w:val="page number"/>
    <w:uiPriority w:val="99"/>
    <w:semiHidden/>
    <w:rsid w:val="00E17A08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E17A08"/>
    <w:rPr>
      <w:color w:val="0000FF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Tahoma" w:hAnsi="Tahoma" w:cs="Tahoma"/>
      <w:color w:val="000000"/>
      <w:sz w:val="20"/>
      <w:szCs w:val="20"/>
      <w:lang w:bidi="ar-SA"/>
    </w:rPr>
  </w:style>
  <w:style w:type="paragraph" w:styleId="BodyTextIndent2">
    <w:name w:val="Body Text Indent 2"/>
    <w:basedOn w:val="Normal"/>
    <w:link w:val="BodyTextIndent2Char"/>
    <w:uiPriority w:val="99"/>
    <w:semiHidden/>
    <w:rsid w:val="00E17A08"/>
    <w:pPr>
      <w:widowControl/>
      <w:spacing w:before="0" w:after="0"/>
      <w:ind w:firstLine="360"/>
    </w:pPr>
    <w:rPr>
      <w:rFonts w:ascii="Arial" w:hAnsi="Arial" w:cs="Arial"/>
      <w:color w:val="3366FF"/>
      <w:szCs w:val="24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ascii="Tahoma" w:hAnsi="Tahoma" w:cs="Tahoma"/>
      <w:color w:val="000000"/>
      <w:sz w:val="20"/>
      <w:szCs w:val="20"/>
      <w:lang w:bidi="ar-SA"/>
    </w:rPr>
  </w:style>
  <w:style w:type="paragraph" w:styleId="BodyTextIndent3">
    <w:name w:val="Body Text Indent 3"/>
    <w:basedOn w:val="Normal"/>
    <w:link w:val="BodyTextIndent3Char"/>
    <w:uiPriority w:val="99"/>
    <w:semiHidden/>
    <w:rsid w:val="00E17A08"/>
    <w:pPr>
      <w:widowControl/>
      <w:spacing w:before="0" w:after="0"/>
      <w:ind w:left="360"/>
      <w:jc w:val="both"/>
    </w:pPr>
    <w:rPr>
      <w:rFonts w:ascii="Arial" w:hAnsi="Arial" w:cs="Arial"/>
      <w:color w:val="0000FF"/>
      <w:szCs w:val="24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ascii="Tahoma" w:hAnsi="Tahoma" w:cs="Tahoma"/>
      <w:color w:val="000000"/>
      <w:sz w:val="16"/>
      <w:szCs w:val="16"/>
      <w:lang w:bidi="ar-SA"/>
    </w:rPr>
  </w:style>
  <w:style w:type="character" w:customStyle="1" w:styleId="TablecontentChar">
    <w:name w:val="Tablecontent Char"/>
    <w:link w:val="Tablecontent"/>
    <w:uiPriority w:val="99"/>
    <w:locked/>
    <w:rsid w:val="00C21D08"/>
    <w:rPr>
      <w:rFonts w:ascii="Tahoma" w:hAnsi="Tahoma" w:cs="Tahoma"/>
      <w:snapToGrid w:val="0"/>
      <w:color w:val="00000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rsid w:val="0066291A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6291A"/>
    <w:rPr>
      <w:rFonts w:ascii="Tahoma" w:hAnsi="Tahoma" w:cs="Tahoma"/>
      <w:snapToGrid w:val="0"/>
      <w:color w:val="000000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rsid w:val="00E11D5E"/>
    <w:pPr>
      <w:widowControl/>
      <w:spacing w:beforeAutospacing="1" w:afterAutospacing="1"/>
    </w:pPr>
    <w:rPr>
      <w:rFonts w:ascii="Arial" w:hAnsi="Arial" w:cs="Arial"/>
      <w:color w:val="auto"/>
      <w:lang w:bidi="th-TH"/>
    </w:rPr>
  </w:style>
  <w:style w:type="paragraph" w:styleId="ListParagraph">
    <w:name w:val="List Paragraph"/>
    <w:basedOn w:val="Normal"/>
    <w:uiPriority w:val="99"/>
    <w:qFormat/>
    <w:rsid w:val="00D20375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rsid w:val="00102E33"/>
    <w:pPr>
      <w:spacing w:after="120"/>
    </w:pPr>
    <w:rPr>
      <w:rFonts w:cs="Angsana New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102E33"/>
    <w:rPr>
      <w:rFonts w:ascii="Tahoma" w:hAnsi="Tahoma" w:cs="Times New Roman"/>
      <w:snapToGrid w:val="0"/>
      <w:color w:val="000000"/>
      <w:sz w:val="16"/>
      <w:szCs w:val="16"/>
      <w:lang w:bidi="ar-SA"/>
    </w:rPr>
  </w:style>
  <w:style w:type="character" w:customStyle="1" w:styleId="ChangeText">
    <w:name w:val="Change Text"/>
    <w:uiPriority w:val="99"/>
    <w:rsid w:val="002404FB"/>
    <w:rPr>
      <w:rFonts w:ascii="Tahoma" w:hAnsi="Tahoma" w:cs="Tahoma"/>
      <w:color w:val="0000FF"/>
      <w:sz w:val="20"/>
      <w:szCs w:val="20"/>
    </w:rPr>
  </w:style>
  <w:style w:type="character" w:styleId="CommentReference">
    <w:name w:val="annotation reference"/>
    <w:uiPriority w:val="99"/>
    <w:semiHidden/>
    <w:rsid w:val="00463810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63810"/>
  </w:style>
  <w:style w:type="character" w:customStyle="1" w:styleId="CommentTextChar">
    <w:name w:val="Comment Text Char"/>
    <w:link w:val="CommentText"/>
    <w:uiPriority w:val="99"/>
    <w:semiHidden/>
    <w:locked/>
    <w:rsid w:val="00463810"/>
    <w:rPr>
      <w:rFonts w:ascii="Tahoma" w:hAnsi="Tahoma" w:cs="Tahoma"/>
      <w:snapToGrid w:val="0"/>
      <w:color w:val="00000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6381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63810"/>
    <w:rPr>
      <w:rFonts w:ascii="Tahoma" w:hAnsi="Tahoma" w:cs="Tahoma"/>
      <w:b/>
      <w:bCs/>
      <w:snapToGrid w:val="0"/>
      <w:color w:val="000000"/>
      <w:lang w:bidi="ar-SA"/>
    </w:rPr>
  </w:style>
  <w:style w:type="character" w:customStyle="1" w:styleId="StyleComplexTahomaBlue">
    <w:name w:val="Style (Complex) Tahoma Blue"/>
    <w:uiPriority w:val="99"/>
    <w:rsid w:val="00F40278"/>
    <w:rPr>
      <w:rFonts w:cs="Tahoma"/>
      <w:color w:val="0000FF"/>
    </w:rPr>
  </w:style>
  <w:style w:type="character" w:customStyle="1" w:styleId="FixText">
    <w:name w:val="Fix Text"/>
    <w:uiPriority w:val="99"/>
    <w:rsid w:val="00F40278"/>
    <w:rPr>
      <w:rFonts w:ascii="Tahoma" w:hAnsi="Tahoma" w:cs="Tahoma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nthil.CNX\Desktop\files\AW_Doc_Tmp_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AW_Doc_Tmp_docs.dot</Template>
  <TotalTime>1347</TotalTime>
  <Pages>4</Pages>
  <Words>315</Words>
  <Characters>1802</Characters>
  <Application>Microsoft Office Word</Application>
  <DocSecurity>0</DocSecurity>
  <Lines>15</Lines>
  <Paragraphs>4</Paragraphs>
  <ScaleCrop>false</ScaleCrop>
  <Company>Aware Corporation Limited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</dc:title>
  <dc:subject/>
  <dc:creator>SEPG</dc:creator>
  <cp:keywords/>
  <dc:description/>
  <cp:lastModifiedBy>Supoj Pongvilai</cp:lastModifiedBy>
  <cp:revision>157</cp:revision>
  <cp:lastPrinted>2004-03-10T04:37:00Z</cp:lastPrinted>
  <dcterms:created xsi:type="dcterms:W3CDTF">2009-10-22T04:09:00Z</dcterms:created>
  <dcterms:modified xsi:type="dcterms:W3CDTF">2011-03-21T07:59:00Z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0x010100971091D027A8D0469F4938B928A6BB18</vt:lpwstr>
  </property>
  <property fmtid="{D5CDD505-2E9C-101B-9397-08002B2CF9AE}" pid="3" name="Description0">
    <vt:lpwstr>This document is used for creating the analysis and design diagrams.</vt:lpwstr>
  </property>
  <property fmtid="{D5CDD505-2E9C-101B-9397-08002B2CF9AE}" pid="4" name="Document Type">
    <vt:lpwstr>2</vt:lpwstr>
  </property>
  <property fmtid="{D5CDD505-2E9C-101B-9397-08002B2CF9AE}" pid="5" name="Process">
    <vt:lpwstr>2</vt:lpwstr>
  </property>
  <property fmtid="{D5CDD505-2E9C-101B-9397-08002B2CF9AE}" pid="6" name="Done">
    <vt:lpwstr>1</vt:lpwstr>
  </property>
</Properties>
</file>